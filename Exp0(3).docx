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Name:</w:t>
            </w:r>
          </w:p>
        </w:tc>
        <w:tc>
          <w:tcPr>
            <w:tcW w:w="6611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Loukik Sainath Tayshete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Branch:</w:t>
            </w:r>
          </w:p>
        </w:tc>
        <w:tc>
          <w:tcPr>
            <w:tcW w:w="6611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 Data Science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Batch:</w:t>
            </w:r>
          </w:p>
        </w:tc>
        <w:tc>
          <w:tcPr>
            <w:tcW w:w="6611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D4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UID:</w:t>
            </w:r>
          </w:p>
        </w:tc>
        <w:tc>
          <w:tcPr>
            <w:tcW w:w="6611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2021700065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Subject:</w:t>
            </w:r>
          </w:p>
        </w:tc>
        <w:tc>
          <w:tcPr>
            <w:tcW w:w="6611" w:type="dxa"/>
          </w:tcPr>
          <w:p w:rsidR="00BB3A1F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Design and Analysis of Algorithm 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Experiment No.</w:t>
            </w:r>
          </w:p>
        </w:tc>
        <w:tc>
          <w:tcPr>
            <w:tcW w:w="6611" w:type="dxa"/>
          </w:tcPr>
          <w:p w:rsidR="00BB3A1F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 w:rsidP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</w:t>
            </w:r>
          </w:p>
        </w:tc>
        <w:tc>
          <w:tcPr>
            <w:tcW w:w="6611" w:type="dxa"/>
          </w:tcPr>
          <w:p w:rsidR="00BB3A1F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03-02-2023</w:t>
            </w:r>
          </w:p>
        </w:tc>
      </w:tr>
    </w:tbl>
    <w:p w:rsidR="00721B40" w:rsidRDefault="00721B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407"/>
        <w:gridCol w:w="6619"/>
      </w:tblGrid>
      <w:tr w:rsidR="00BB3A1F" w:rsidTr="00BB3A1F">
        <w:trPr>
          <w:trHeight w:val="730"/>
        </w:trPr>
        <w:tc>
          <w:tcPr>
            <w:tcW w:w="2407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Aim:</w:t>
            </w:r>
          </w:p>
        </w:tc>
        <w:tc>
          <w:tcPr>
            <w:tcW w:w="6619" w:type="dxa"/>
          </w:tcPr>
          <w:p w:rsidR="00BB3A1F" w:rsidRPr="00D7072A" w:rsidRDefault="00D70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72A">
              <w:rPr>
                <w:rFonts w:ascii="Times New Roman" w:hAnsi="Times New Roman" w:cs="Times New Roman"/>
                <w:sz w:val="24"/>
                <w:szCs w:val="24"/>
              </w:rPr>
              <w:t xml:space="preserve">To implement the various functions </w:t>
            </w:r>
            <w:proofErr w:type="gramStart"/>
            <w:r w:rsidRPr="00D7072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D7072A">
              <w:rPr>
                <w:rFonts w:ascii="Times New Roman" w:hAnsi="Times New Roman" w:cs="Times New Roman"/>
                <w:sz w:val="24"/>
                <w:szCs w:val="24"/>
              </w:rPr>
              <w:t xml:space="preserve"> linear, non-linear, quadratic, exponential etc.</w:t>
            </w:r>
          </w:p>
        </w:tc>
      </w:tr>
    </w:tbl>
    <w:p w:rsidR="00BB3A1F" w:rsidRDefault="00BB3A1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761C" w:rsidTr="005A1FA8">
        <w:trPr>
          <w:trHeight w:val="8733"/>
        </w:trPr>
        <w:tc>
          <w:tcPr>
            <w:tcW w:w="9016" w:type="dxa"/>
          </w:tcPr>
          <w:p w:rsidR="0052761C" w:rsidRDefault="005276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059BC" w:rsidRDefault="00D7072A" w:rsidP="00852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for implementing the functions:</w:t>
            </w:r>
          </w:p>
          <w:p w:rsidR="00D7072A" w:rsidRPr="00F9541A" w:rsidRDefault="00D7072A" w:rsidP="00852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72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0DE661" wp14:editId="769B5F6A">
                  <wp:extent cx="4648603" cy="496867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49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A1F" w:rsidTr="005A1FA8">
        <w:trPr>
          <w:trHeight w:val="14628"/>
        </w:trPr>
        <w:tc>
          <w:tcPr>
            <w:tcW w:w="9015" w:type="dxa"/>
          </w:tcPr>
          <w:p w:rsidR="00BB3A1F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72A"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drawing>
                <wp:inline distT="0" distB="0" distL="0" distR="0" wp14:anchorId="34C3193B" wp14:editId="28522EE0">
                  <wp:extent cx="4324350" cy="645467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875" cy="646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72A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72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4186217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79375</wp:posOffset>
                  </wp:positionV>
                  <wp:extent cx="4305300" cy="1958340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4" r="3457"/>
                          <a:stretch/>
                        </pic:blipFill>
                        <pic:spPr bwMode="auto">
                          <a:xfrm>
                            <a:off x="0" y="0"/>
                            <a:ext cx="4305300" cy="195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D7072A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B3A1F" w:rsidRDefault="00D7072A">
      <w:pPr>
        <w:rPr>
          <w:rFonts w:ascii="Times New Roman" w:hAnsi="Times New Roman" w:cs="Times New Roman"/>
          <w:sz w:val="32"/>
          <w:szCs w:val="32"/>
        </w:rPr>
      </w:pPr>
      <w:r w:rsidRPr="00D7072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138B0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8300" cy="8324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  <w:r w:rsidRPr="00D7072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58916A60">
            <wp:simplePos x="0" y="0"/>
            <wp:positionH relativeFrom="margin">
              <wp:posOffset>44450</wp:posOffset>
            </wp:positionH>
            <wp:positionV relativeFrom="paragraph">
              <wp:posOffset>12065</wp:posOffset>
            </wp:positionV>
            <wp:extent cx="4404360" cy="36728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>Output for n^3: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223211" wp14:editId="4022C8C4">
            <wp:extent cx="5731510" cy="2828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lastRenderedPageBreak/>
        <w:t>Output for 2^n: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9C4DB1" wp14:editId="7A7E4F2A">
            <wp:extent cx="5731510" cy="2839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>Output for n: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63F1AD" wp14:editId="013A08F0">
            <wp:extent cx="5731510" cy="2752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lastRenderedPageBreak/>
        <w:t xml:space="preserve">Output for 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724A62" wp14:editId="53AC6980">
            <wp:extent cx="5730737" cy="279678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 xml:space="preserve">Output for 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e^n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244A22" wp14:editId="1202F6E7">
            <wp:extent cx="5731510" cy="2808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>Output for root(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(n)):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A1DDC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2139" cy="2771775"/>
            <wp:effectExtent l="0" t="0" r="4445" b="0"/>
            <wp:wrapTight wrapText="bothSides">
              <wp:wrapPolygon edited="0">
                <wp:start x="0" y="0"/>
                <wp:lineTo x="0" y="21377"/>
                <wp:lineTo x="21545" y="21377"/>
                <wp:lineTo x="215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1"/>
                    <a:stretch/>
                  </pic:blipFill>
                  <pic:spPr bwMode="auto">
                    <a:xfrm>
                      <a:off x="0" y="0"/>
                      <a:ext cx="5692139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 xml:space="preserve">Output for 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(n)):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0350EF" wp14:editId="24B18381">
            <wp:extent cx="5731510" cy="2733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9" w:rsidRDefault="00CE46A9" w:rsidP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E46A9" w:rsidRDefault="00CE46A9" w:rsidP="00CE46A9">
      <w:p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</w:p>
    <w:p w:rsidR="00CE46A9" w:rsidRDefault="00D30F7B" w:rsidP="00CE46A9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6EF8765">
            <wp:simplePos x="0" y="0"/>
            <wp:positionH relativeFrom="column">
              <wp:posOffset>-419100</wp:posOffset>
            </wp:positionH>
            <wp:positionV relativeFrom="paragraph">
              <wp:posOffset>255905</wp:posOffset>
            </wp:positionV>
            <wp:extent cx="5731510" cy="2763520"/>
            <wp:effectExtent l="0" t="0" r="2540" b="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6A9" w:rsidRPr="00CE46A9">
        <w:rPr>
          <w:rFonts w:ascii="Times New Roman" w:hAnsi="Times New Roman" w:cs="Times New Roman"/>
          <w:sz w:val="32"/>
          <w:szCs w:val="32"/>
        </w:rPr>
        <w:t>Output for 2^(</w:t>
      </w:r>
      <w:proofErr w:type="spellStart"/>
      <w:r w:rsidR="00CE46A9"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="00CE46A9" w:rsidRPr="00CE46A9">
        <w:rPr>
          <w:rFonts w:ascii="Times New Roman" w:hAnsi="Times New Roman" w:cs="Times New Roman"/>
          <w:sz w:val="32"/>
          <w:szCs w:val="32"/>
        </w:rPr>
        <w:t>(n)):</w:t>
      </w:r>
    </w:p>
    <w:p w:rsidR="00CE46A9" w:rsidRDefault="00CE46A9" w:rsidP="00CE46A9">
      <w:pPr>
        <w:pStyle w:val="ListParagraph"/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for ln(n):</w:t>
      </w: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CE46A9">
        <w:rPr>
          <w:noProof/>
        </w:rPr>
        <w:drawing>
          <wp:anchor distT="0" distB="0" distL="114300" distR="114300" simplePos="0" relativeHeight="251662336" behindDoc="1" locked="0" layoutInCell="1" allowOverlap="1" wp14:anchorId="325E59DC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731510" cy="274828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Pr="00CE46A9" w:rsidRDefault="00CE46A9" w:rsidP="00CE46A9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lastRenderedPageBreak/>
        <w:t xml:space="preserve"> Output for n*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(n):</w:t>
      </w: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CE46A9">
        <w:rPr>
          <w:noProof/>
        </w:rPr>
        <w:drawing>
          <wp:anchor distT="0" distB="0" distL="114300" distR="114300" simplePos="0" relativeHeight="251663360" behindDoc="1" locked="0" layoutInCell="1" allowOverlap="1" wp14:anchorId="079C2B59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5730737" cy="2796782"/>
            <wp:effectExtent l="0" t="0" r="3810" b="3810"/>
            <wp:wrapTight wrapText="bothSides">
              <wp:wrapPolygon edited="0">
                <wp:start x="0" y="0"/>
                <wp:lineTo x="0" y="21482"/>
                <wp:lineTo x="21543" y="21482"/>
                <wp:lineTo x="2154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for </w:t>
      </w:r>
      <w:proofErr w:type="gramStart"/>
      <w:r>
        <w:rPr>
          <w:rFonts w:ascii="Times New Roman" w:hAnsi="Times New Roman" w:cs="Times New Roman"/>
          <w:sz w:val="32"/>
          <w:szCs w:val="32"/>
        </w:rPr>
        <w:t>n!:</w:t>
      </w:r>
      <w:proofErr w:type="gramEnd"/>
    </w:p>
    <w:p w:rsidR="00CE46A9" w:rsidRDefault="00CE46A9" w:rsidP="00CE46A9">
      <w:pPr>
        <w:pStyle w:val="ListParagraph"/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F04C29" wp14:editId="7FEC9D70">
            <wp:extent cx="5624047" cy="279678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9" w:rsidRPr="00CE46A9" w:rsidRDefault="00CE46A9" w:rsidP="00CE46A9"/>
    <w:p w:rsidR="00CE46A9" w:rsidRPr="00CE46A9" w:rsidRDefault="00CE46A9" w:rsidP="00CE46A9"/>
    <w:p w:rsidR="00CE46A9" w:rsidRPr="00CE46A9" w:rsidRDefault="00CE46A9" w:rsidP="00CE46A9"/>
    <w:p w:rsidR="00CE46A9" w:rsidRDefault="00CE46A9" w:rsidP="00CE46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Graph Plotting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First Five Function:</w:t>
      </w:r>
    </w:p>
    <w:p w:rsidR="00CE46A9" w:rsidRDefault="000C1A86" w:rsidP="00CE46A9">
      <w:pPr>
        <w:rPr>
          <w:rFonts w:ascii="Times New Roman" w:hAnsi="Times New Roman" w:cs="Times New Roman"/>
          <w:sz w:val="32"/>
          <w:szCs w:val="32"/>
        </w:rPr>
      </w:pPr>
      <w:r w:rsidRPr="000C1A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04F113" wp14:editId="5686EA3C">
            <wp:extent cx="5731510" cy="44481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Observation:</w:t>
      </w:r>
    </w:p>
    <w:p w:rsidR="002E4262" w:rsidRDefault="002E4262" w:rsidP="00F645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graph of function co-insides with each other only the function n^3 gets increased with increase in value of n.</w:t>
      </w:r>
    </w:p>
    <w:p w:rsidR="002E4262" w:rsidRDefault="002E4262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Graph Plotting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Last 5 Function:</w:t>
      </w:r>
    </w:p>
    <w:p w:rsidR="00F6458C" w:rsidRDefault="000C1A86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 w:rsidRPr="000C1A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C9098F" wp14:editId="4AE39452">
            <wp:extent cx="5731510" cy="35445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Observation:</w:t>
      </w:r>
    </w:p>
    <w:p w:rsidR="000C1A86" w:rsidRDefault="002E4262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graph is gradually increasing with increase in value of n.</w:t>
      </w:r>
    </w:p>
    <w:p w:rsidR="002E4262" w:rsidRDefault="002E4262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function 2^lg(n) is increasing constantly.</w:t>
      </w: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Graph For </w:t>
      </w:r>
      <w:proofErr w:type="gramStart"/>
      <w:r>
        <w:rPr>
          <w:rFonts w:ascii="Times New Roman" w:hAnsi="Times New Roman" w:cs="Times New Roman"/>
          <w:sz w:val="32"/>
          <w:szCs w:val="32"/>
        </w:rPr>
        <w:t>n!:</w:t>
      </w:r>
      <w:proofErr w:type="gramEnd"/>
    </w:p>
    <w:p w:rsidR="00FF5D4B" w:rsidRDefault="002E4262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 w:rsidRPr="002E426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53DBB2" wp14:editId="1F3D698E">
            <wp:extent cx="5731510" cy="41160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B" w:rsidRDefault="00FF5D4B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Observation:</w:t>
      </w:r>
    </w:p>
    <w:p w:rsidR="00FF5D4B" w:rsidRDefault="002E4262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graph for n! is increasing after a certain value of </w:t>
      </w:r>
      <w:proofErr w:type="gramStart"/>
      <w:r>
        <w:rPr>
          <w:rFonts w:ascii="Times New Roman" w:hAnsi="Times New Roman" w:cs="Times New Roman"/>
          <w:sz w:val="32"/>
          <w:szCs w:val="32"/>
        </w:rPr>
        <w:t>n .</w:t>
      </w:r>
      <w:proofErr w:type="gramEnd"/>
    </w:p>
    <w:p w:rsidR="002E4262" w:rsidRDefault="002E4262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4262" w:rsidTr="002E4262">
        <w:tc>
          <w:tcPr>
            <w:tcW w:w="2547" w:type="dxa"/>
          </w:tcPr>
          <w:p w:rsidR="002E4262" w:rsidRDefault="002E4262" w:rsidP="00FF5D4B">
            <w:pPr>
              <w:tabs>
                <w:tab w:val="left" w:pos="183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Conclusion :</w:t>
            </w:r>
            <w:proofErr w:type="gramEnd"/>
          </w:p>
        </w:tc>
        <w:tc>
          <w:tcPr>
            <w:tcW w:w="6469" w:type="dxa"/>
          </w:tcPr>
          <w:p w:rsidR="002E4262" w:rsidRDefault="005A1FA8" w:rsidP="00FF5D4B">
            <w:pPr>
              <w:tabs>
                <w:tab w:val="left" w:pos="183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Successfully</w:t>
            </w:r>
            <w:r w:rsidR="002E4262">
              <w:rPr>
                <w:rFonts w:ascii="Times New Roman" w:hAnsi="Times New Roman" w:cs="Times New Roman"/>
                <w:sz w:val="32"/>
                <w:szCs w:val="32"/>
              </w:rPr>
              <w:t xml:space="preserve"> implemented various function in C and plotted the graph for the same.</w:t>
            </w:r>
          </w:p>
        </w:tc>
      </w:tr>
    </w:tbl>
    <w:p w:rsidR="002E4262" w:rsidRPr="00FF5D4B" w:rsidRDefault="002E4262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sectPr w:rsidR="002E4262" w:rsidRPr="00FF5D4B" w:rsidSect="00BB3A1F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77E8" w:rsidRDefault="00CE77E8" w:rsidP="00D7072A">
      <w:pPr>
        <w:spacing w:after="0" w:line="240" w:lineRule="auto"/>
      </w:pPr>
      <w:r>
        <w:separator/>
      </w:r>
    </w:p>
  </w:endnote>
  <w:endnote w:type="continuationSeparator" w:id="0">
    <w:p w:rsidR="00CE77E8" w:rsidRDefault="00CE77E8" w:rsidP="00D7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072A" w:rsidRDefault="00D7072A">
    <w:pPr>
      <w:pStyle w:val="Footer"/>
    </w:pPr>
  </w:p>
  <w:p w:rsidR="00CE46A9" w:rsidRDefault="00CE46A9">
    <w:pPr>
      <w:pStyle w:val="Footer"/>
    </w:pPr>
  </w:p>
  <w:p w:rsidR="00D7072A" w:rsidRDefault="00D7072A">
    <w:pPr>
      <w:pStyle w:val="Footer"/>
    </w:pPr>
  </w:p>
  <w:p w:rsidR="00D7072A" w:rsidRDefault="00D7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77E8" w:rsidRDefault="00CE77E8" w:rsidP="00D7072A">
      <w:pPr>
        <w:spacing w:after="0" w:line="240" w:lineRule="auto"/>
      </w:pPr>
      <w:r>
        <w:separator/>
      </w:r>
    </w:p>
  </w:footnote>
  <w:footnote w:type="continuationSeparator" w:id="0">
    <w:p w:rsidR="00CE77E8" w:rsidRDefault="00CE77E8" w:rsidP="00D70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6275"/>
    <w:multiLevelType w:val="hybridMultilevel"/>
    <w:tmpl w:val="0B8694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9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2A"/>
    <w:rsid w:val="000C1A86"/>
    <w:rsid w:val="002E4262"/>
    <w:rsid w:val="0052761C"/>
    <w:rsid w:val="00535ADE"/>
    <w:rsid w:val="005A1FA8"/>
    <w:rsid w:val="006F4F72"/>
    <w:rsid w:val="00721B40"/>
    <w:rsid w:val="00794A4F"/>
    <w:rsid w:val="00852B3C"/>
    <w:rsid w:val="00AE0B71"/>
    <w:rsid w:val="00B46DF6"/>
    <w:rsid w:val="00BB3A1F"/>
    <w:rsid w:val="00CE46A9"/>
    <w:rsid w:val="00CE77E8"/>
    <w:rsid w:val="00CF43FF"/>
    <w:rsid w:val="00D30F7B"/>
    <w:rsid w:val="00D7072A"/>
    <w:rsid w:val="00DA3044"/>
    <w:rsid w:val="00E059BC"/>
    <w:rsid w:val="00F62E47"/>
    <w:rsid w:val="00F6458C"/>
    <w:rsid w:val="00F9541A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2F499-366C-4660-B9FD-8AE01136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72A"/>
  </w:style>
  <w:style w:type="paragraph" w:styleId="Footer">
    <w:name w:val="footer"/>
    <w:basedOn w:val="Normal"/>
    <w:link w:val="FooterChar"/>
    <w:uiPriority w:val="99"/>
    <w:unhideWhenUsed/>
    <w:rsid w:val="00D70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72A"/>
  </w:style>
  <w:style w:type="paragraph" w:styleId="ListParagraph">
    <w:name w:val="List Paragraph"/>
    <w:basedOn w:val="Normal"/>
    <w:uiPriority w:val="34"/>
    <w:qFormat/>
    <w:rsid w:val="00CE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kik\Documents\Custom%20Office%20Templates\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</Template>
  <TotalTime>44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Loukik</dc:creator>
  <cp:keywords/>
  <dc:description/>
  <cp:lastModifiedBy>Loukik Tayshete</cp:lastModifiedBy>
  <cp:revision>12</cp:revision>
  <dcterms:created xsi:type="dcterms:W3CDTF">2023-02-05T19:54:00Z</dcterms:created>
  <dcterms:modified xsi:type="dcterms:W3CDTF">2023-02-06T04:36:00Z</dcterms:modified>
</cp:coreProperties>
</file>